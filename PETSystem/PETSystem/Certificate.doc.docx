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14" w:rsidRDefault="003E1BA9">
      <w:pPr>
        <w:pStyle w:val="Title"/>
      </w:pPr>
      <w:r>
        <w:t>PET</w:t>
      </w:r>
    </w:p>
    <w:sdt>
      <w:sdtPr>
        <w:id w:val="2046162434"/>
        <w:placeholder>
          <w:docPart w:val="8E2EF58E45D14EC895410B7A685330A1"/>
        </w:placeholder>
        <w:temporary/>
        <w:showingPlcHdr/>
        <w15:appearance w15:val="hidden"/>
      </w:sdtPr>
      <w:sdtEndPr/>
      <w:sdtContent>
        <w:p w:rsidR="00557A14" w:rsidRDefault="00E043D0">
          <w:pPr>
            <w:pStyle w:val="Certificationtext"/>
          </w:pPr>
          <w:r>
            <w:t>This Certifies That</w:t>
          </w:r>
        </w:p>
      </w:sdtContent>
    </w:sdt>
    <w:sdt>
      <w:sdtPr>
        <w:id w:val="519278433"/>
        <w:placeholder>
          <w:docPart w:val="25BC00F8DC2C498C8A07C46A60FE00AD"/>
        </w:placeholder>
        <w:temporary/>
        <w:showingPlcHdr/>
        <w15:appearance w15:val="hidden"/>
      </w:sdtPr>
      <w:sdtEndPr/>
      <w:sdtContent>
        <w:bookmarkStart w:id="0" w:name="NameLocation" w:displacedByCustomXml="prev"/>
        <w:p w:rsidR="00557A14" w:rsidRDefault="00E043D0">
          <w:pPr>
            <w:pStyle w:val="Heading1"/>
          </w:pPr>
          <w:r>
            <w:t>Student Name</w:t>
          </w:r>
        </w:p>
        <w:bookmarkEnd w:id="0" w:displacedByCustomXml="next"/>
      </w:sdtContent>
    </w:sdt>
    <w:p w:rsidR="00C37425" w:rsidRDefault="003E1BA9" w:rsidP="00C37425">
      <w:r>
        <w:t>Has successfully completed the training course to become a PET instructor</w:t>
      </w:r>
      <w:sdt>
        <w:sdtPr>
          <w:id w:val="1314758957"/>
          <w:placeholder>
            <w:docPart w:val="2BA342F70DA14C39BC0108FF5AF27EF3"/>
          </w:placeholder>
          <w:temporary/>
          <w:showingPlcHdr/>
          <w15:appearance w15:val="hidden"/>
        </w:sdtPr>
        <w:sdtEndPr/>
        <w:sdtContent>
          <w:r w:rsidR="00C37425">
            <w:t>, and is therefore awarded this</w:t>
          </w:r>
        </w:sdtContent>
      </w:sdt>
    </w:p>
    <w:sdt>
      <w:sdtPr>
        <w:id w:val="546956078"/>
        <w:placeholder>
          <w:docPart w:val="A6C67F6670E64C6BBCBBBEC7E1B340E7"/>
        </w:placeholder>
        <w:temporary/>
        <w:showingPlcHdr/>
        <w15:appearance w15:val="hidden"/>
      </w:sdtPr>
      <w:sdtEndPr/>
      <w:sdtContent>
        <w:p w:rsidR="00557A14" w:rsidRDefault="00E043D0">
          <w:pPr>
            <w:pStyle w:val="Heading2"/>
          </w:pPr>
          <w:r>
            <w:t>Diploma</w:t>
          </w:r>
        </w:p>
      </w:sdtContent>
    </w:sdt>
    <w:p w:rsidR="00557A14" w:rsidRDefault="00557A14">
      <w:pPr>
        <w:pStyle w:val="Date"/>
      </w:pPr>
      <w:bookmarkStart w:id="1" w:name="_GoBack"/>
      <w:bookmarkEnd w:id="1"/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3947"/>
        <w:gridCol w:w="2758"/>
        <w:gridCol w:w="3951"/>
      </w:tblGrid>
      <w:tr w:rsidR="00557A14">
        <w:trPr>
          <w:trHeight w:val="2504"/>
          <w:jc w:val="center"/>
        </w:trPr>
        <w:tc>
          <w:tcPr>
            <w:tcW w:w="3550" w:type="dxa"/>
            <w:vAlign w:val="center"/>
          </w:tcPr>
          <w:tbl>
            <w:tblPr>
              <w:tblStyle w:val="TableGrid"/>
              <w:tblW w:w="5000" w:type="pct"/>
              <w:jc w:val="center"/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  <w:tblDescription w:val="Layout table"/>
            </w:tblPr>
            <w:tblGrid>
              <w:gridCol w:w="3947"/>
            </w:tblGrid>
            <w:tr w:rsidR="00557A14" w:rsidTr="00C37425">
              <w:trPr>
                <w:trHeight w:val="576"/>
                <w:jc w:val="center"/>
              </w:trPr>
              <w:tc>
                <w:tcPr>
                  <w:tcW w:w="2063" w:type="dxa"/>
                  <w:tcBorders>
                    <w:top w:val="nil"/>
                    <w:left w:val="nil"/>
                    <w:bottom w:val="single" w:sz="4" w:space="0" w:color="0D0D0D" w:themeColor="text1" w:themeTint="F2"/>
                    <w:right w:val="nil"/>
                  </w:tcBorders>
                  <w:vAlign w:val="bottom"/>
                </w:tcPr>
                <w:p w:rsidR="00557A14" w:rsidRDefault="00557A14"/>
              </w:tc>
            </w:tr>
            <w:tr w:rsidR="00557A14">
              <w:trPr>
                <w:jc w:val="center"/>
              </w:trPr>
              <w:tc>
                <w:tcPr>
                  <w:tcW w:w="2063" w:type="dxa"/>
                  <w:tcBorders>
                    <w:top w:val="single" w:sz="4" w:space="0" w:color="0D0D0D" w:themeColor="text1" w:themeTint="F2"/>
                    <w:left w:val="nil"/>
                    <w:bottom w:val="nil"/>
                    <w:right w:val="nil"/>
                  </w:tcBorders>
                </w:tcPr>
                <w:sdt>
                  <w:sdtPr>
                    <w:id w:val="691963753"/>
                    <w:placeholder>
                      <w:docPart w:val="9AEF18C97C714693A7D46935A74C4D9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557A14" w:rsidRDefault="00E043D0">
                      <w:pPr>
                        <w:pStyle w:val="Signature"/>
                      </w:pPr>
                      <w:r>
                        <w:t>Superintendent</w:t>
                      </w:r>
                    </w:p>
                  </w:sdtContent>
                </w:sdt>
              </w:tc>
            </w:tr>
          </w:tbl>
          <w:p w:rsidR="00557A14" w:rsidRDefault="00557A14"/>
        </w:tc>
        <w:tc>
          <w:tcPr>
            <w:tcW w:w="2480" w:type="dxa"/>
            <w:vAlign w:val="center"/>
          </w:tcPr>
          <w:p w:rsidR="00557A14" w:rsidRDefault="00E043D0"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4A067F3" wp14:editId="28C0A959">
                      <wp:extent cx="1261872" cy="1261872"/>
                      <wp:effectExtent l="0" t="0" r="14605" b="14605"/>
                      <wp:docPr id="1" name="Oval 19" descr="Placehoder graphic for a se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1872" cy="12618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951770879"/>
                                    <w:placeholder>
                                      <w:docPart w:val="7E5BC40D9D2E4830B2B28B53DD547AC7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557A14" w:rsidRDefault="00E043D0">
                                      <w:pPr>
                                        <w:pStyle w:val="Seal"/>
                                      </w:pPr>
                                      <w:r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4A067F3" id="Oval 19" o:spid="_x0000_s1026" alt="Placehoder graphic for a seal" style="width:99.35pt;height:9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" strokecolor="#272727 [2749]" strokeweight=".5pt">
                      <v:textbox>
                        <w:txbxContent>
                          <w:sdt>
                            <w:sdtPr>
                              <w:id w:val="-1951770879"/>
                              <w:placeholder>
                                <w:docPart w:val="7E5BC40D9D2E4830B2B28B53DD547AC7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557A14" w:rsidRDefault="00E043D0">
                                <w:pPr>
                                  <w:pStyle w:val="Seal"/>
                                </w:pPr>
                                <w:r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553" w:type="dxa"/>
            <w:vAlign w:val="center"/>
          </w:tcPr>
          <w:tbl>
            <w:tblPr>
              <w:tblStyle w:val="TableGrid"/>
              <w:tblW w:w="5000" w:type="pct"/>
              <w:jc w:val="center"/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  <w:tblDescription w:val="Layout table"/>
            </w:tblPr>
            <w:tblGrid>
              <w:gridCol w:w="3951"/>
            </w:tblGrid>
            <w:tr w:rsidR="00557A14" w:rsidTr="00C37425">
              <w:trPr>
                <w:trHeight w:val="576"/>
                <w:jc w:val="center"/>
              </w:trPr>
              <w:tc>
                <w:tcPr>
                  <w:tcW w:w="3553" w:type="dxa"/>
                  <w:tcBorders>
                    <w:top w:val="nil"/>
                    <w:left w:val="nil"/>
                    <w:bottom w:val="single" w:sz="4" w:space="0" w:color="0D0D0D" w:themeColor="text1" w:themeTint="F2"/>
                    <w:right w:val="nil"/>
                  </w:tcBorders>
                  <w:vAlign w:val="bottom"/>
                </w:tcPr>
                <w:p w:rsidR="00557A14" w:rsidRDefault="00557A14"/>
              </w:tc>
            </w:tr>
            <w:tr w:rsidR="00557A14">
              <w:trPr>
                <w:jc w:val="center"/>
              </w:trPr>
              <w:tc>
                <w:tcPr>
                  <w:tcW w:w="3553" w:type="dxa"/>
                  <w:tcBorders>
                    <w:top w:val="single" w:sz="4" w:space="0" w:color="0D0D0D" w:themeColor="text1" w:themeTint="F2"/>
                    <w:left w:val="nil"/>
                    <w:bottom w:val="nil"/>
                    <w:right w:val="nil"/>
                  </w:tcBorders>
                </w:tcPr>
                <w:sdt>
                  <w:sdtPr>
                    <w:id w:val="-1654747187"/>
                    <w:placeholder>
                      <w:docPart w:val="0E4303F2E1594C21BA67F65370EF3F4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557A14" w:rsidRDefault="00E043D0">
                      <w:pPr>
                        <w:pStyle w:val="Signature"/>
                      </w:pPr>
                      <w:r>
                        <w:t>Principal</w:t>
                      </w:r>
                    </w:p>
                  </w:sdtContent>
                </w:sdt>
              </w:tc>
            </w:tr>
          </w:tbl>
          <w:p w:rsidR="00557A14" w:rsidRDefault="00557A14"/>
        </w:tc>
      </w:tr>
    </w:tbl>
    <w:p w:rsidR="00557A14" w:rsidRDefault="00557A14"/>
    <w:sectPr w:rsidR="00557A14" w:rsidSect="00737763">
      <w:headerReference w:type="default" r:id="rId6"/>
      <w:pgSz w:w="15840" w:h="12240" w:orient="landscape"/>
      <w:pgMar w:top="1440" w:right="2592" w:bottom="1440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D88" w:rsidRDefault="00FE0D88">
      <w:pPr>
        <w:spacing w:line="240" w:lineRule="auto"/>
      </w:pPr>
      <w:r>
        <w:separator/>
      </w:r>
    </w:p>
  </w:endnote>
  <w:endnote w:type="continuationSeparator" w:id="0">
    <w:p w:rsidR="00FE0D88" w:rsidRDefault="00FE0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D88" w:rsidRDefault="00FE0D88">
      <w:pPr>
        <w:spacing w:line="240" w:lineRule="auto"/>
      </w:pPr>
      <w:r>
        <w:separator/>
      </w:r>
    </w:p>
  </w:footnote>
  <w:footnote w:type="continuationSeparator" w:id="0">
    <w:p w:rsidR="00FE0D88" w:rsidRDefault="00FE0D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A14" w:rsidRDefault="00E043D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568"/>
              <wp:effectExtent l="0" t="0" r="0" b="6985"/>
              <wp:wrapNone/>
              <wp:docPr id="11" name="Rectangle 11" descr="Decorative frame background graph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>
          <w:pict>
            <v:rect w14:anchorId="0942AFE6" id="Rectangle 11" o:spid="_x0000_s1026" alt="Decorative frame background graphic" style="position:absolute;margin-left:0;margin-top:0;width:712.8pt;height:537.85pt;z-index:-251659264;visibility:visible;mso-wrap-style:square;mso-width-percent:900;mso-height-percent:879;mso-wrap-distance-left:9pt;mso-wrap-distance-top:0;mso-wrap-distance-right:9pt;mso-wrap-distance-bottom:0;mso-position-horizontal:center;mso-position-horizontal-relative:page;mso-position-vertical:center;mso-position-vertical-relative:page;mso-width-percent:900;mso-height-percent:879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FI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ASAAAAAEAAQBIAAAAAQABOEJJTQQmAAAAAAAOAAAAAAAAAAAAAD+AAAA4&#10;QklNBA0AAAAAAAQAAAB4OEJJTQQZAAAAAAAEAAAAHjhCSU0D8wAAAAAACQAAAAAAAAAAAQA4QklN&#10;JxAAAAAAAAoAAQAAAAAAAAAB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" stroked="f" strokeweight="2pt">
              <v:fill r:id="rId2" o:title="Decorative frame background graphic" recolor="t" rotate="t" type="frame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A9"/>
    <w:rsid w:val="003E1BA9"/>
    <w:rsid w:val="00557A14"/>
    <w:rsid w:val="00737763"/>
    <w:rsid w:val="009C4B11"/>
    <w:rsid w:val="00C37425"/>
    <w:rsid w:val="00E043D0"/>
    <w:rsid w:val="00F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B5BB5A"/>
  <w15:chartTrackingRefBased/>
  <w15:docId w15:val="{249F7535-8A6A-40DC-B546-3BA57557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8"/>
        <w:szCs w:val="28"/>
        <w:lang w:val="en-US" w:eastAsia="ja-JP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425"/>
  </w:style>
  <w:style w:type="paragraph" w:styleId="Heading1">
    <w:name w:val="heading 1"/>
    <w:basedOn w:val="Normal"/>
    <w:link w:val="Heading1Char"/>
    <w:uiPriority w:val="3"/>
    <w:qFormat/>
    <w:rsid w:val="00C37425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pPr>
      <w:keepNext/>
      <w:keepLines/>
      <w:spacing w:before="240" w:after="100"/>
      <w:contextualSpacing/>
      <w:outlineLvl w:val="1"/>
    </w:pPr>
    <w:rPr>
      <w:rFonts w:asciiTheme="majorHAnsi" w:eastAsiaTheme="majorEastAsia" w:hAnsiTheme="majorHAnsi" w:cstheme="majorBidi"/>
      <w:caps/>
      <w:sz w:val="7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374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60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374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sz w:val="6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3742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48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3742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sz w:val="48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374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374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3742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C3742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7425"/>
    <w:rPr>
      <w:b/>
      <w:bCs/>
      <w:caps w:val="0"/>
      <w:smallCaps/>
      <w:color w:val="D16349" w:themeColor="accent1"/>
      <w:spacing w:val="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"/>
    <w:qFormat/>
    <w:rsid w:val="00C37425"/>
    <w:pPr>
      <w:spacing w:before="1060" w:after="720" w:line="240" w:lineRule="auto"/>
      <w:contextualSpacing/>
    </w:pPr>
    <w:rPr>
      <w:rFonts w:asciiTheme="majorHAnsi" w:eastAsiaTheme="majorEastAsia" w:hAnsiTheme="majorHAnsi" w:cstheme="majorBidi"/>
      <w:caps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37425"/>
    <w:rPr>
      <w:rFonts w:asciiTheme="majorHAnsi" w:eastAsiaTheme="majorEastAsia" w:hAnsiTheme="majorHAnsi" w:cstheme="majorBidi"/>
      <w:caps/>
      <w:kern w:val="28"/>
      <w:sz w:val="56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sid w:val="00C37425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Date">
    <w:name w:val="Date"/>
    <w:basedOn w:val="Normal"/>
    <w:link w:val="DateChar"/>
    <w:uiPriority w:val="4"/>
    <w:qFormat/>
    <w:pPr>
      <w:contextualSpacing/>
    </w:pPr>
    <w:rPr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paragraph" w:styleId="Signature">
    <w:name w:val="Signature"/>
    <w:basedOn w:val="Normal"/>
    <w:link w:val="SignatureChar"/>
    <w:uiPriority w:val="5"/>
    <w:qFormat/>
    <w:pPr>
      <w:spacing w:line="240" w:lineRule="auto"/>
    </w:pPr>
    <w:rPr>
      <w:color w:val="0D0D0D" w:themeColor="text1" w:themeTint="F2"/>
      <w:sz w:val="24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aps/>
      <w:sz w:val="72"/>
      <w:szCs w:val="26"/>
    </w:rPr>
  </w:style>
  <w:style w:type="paragraph" w:customStyle="1" w:styleId="Seal">
    <w:name w:val="Seal"/>
    <w:basedOn w:val="Normal"/>
    <w:uiPriority w:val="5"/>
    <w:qFormat/>
    <w:rPr>
      <w:rFonts w:eastAsia="Times New Roman" w:cs="Times New Roman"/>
      <w:caps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425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37425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3742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7425"/>
    <w:pPr>
      <w:pBdr>
        <w:top w:val="single" w:sz="4" w:space="10" w:color="D16349" w:themeColor="accent1"/>
        <w:bottom w:val="single" w:sz="4" w:space="10" w:color="D16349" w:themeColor="accent1"/>
      </w:pBdr>
      <w:spacing w:before="360" w:after="360"/>
    </w:pPr>
    <w:rPr>
      <w:i/>
      <w:iCs/>
      <w:color w:val="D1634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7425"/>
    <w:rPr>
      <w:i/>
      <w:iCs/>
      <w:color w:val="D16349" w:themeColor="accent1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37425"/>
    <w:rPr>
      <w:rFonts w:asciiTheme="majorHAnsi" w:eastAsiaTheme="majorEastAsia" w:hAnsiTheme="majorHAnsi" w:cstheme="majorBidi"/>
      <w:sz w:val="6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37425"/>
    <w:rPr>
      <w:rFonts w:asciiTheme="majorHAnsi" w:eastAsiaTheme="majorEastAsia" w:hAnsiTheme="majorHAnsi" w:cstheme="majorBidi"/>
      <w:i/>
      <w:iCs/>
      <w:sz w:val="6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37425"/>
    <w:rPr>
      <w:rFonts w:asciiTheme="majorHAnsi" w:eastAsiaTheme="majorEastAsia" w:hAnsiTheme="majorHAnsi" w:cstheme="majorBidi"/>
      <w:sz w:val="48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37425"/>
    <w:rPr>
      <w:rFonts w:asciiTheme="majorHAnsi" w:eastAsiaTheme="majorEastAsia" w:hAnsiTheme="majorHAnsi" w:cstheme="majorBidi"/>
      <w:i/>
      <w:sz w:val="48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37425"/>
    <w:rPr>
      <w:rFonts w:asciiTheme="majorHAnsi" w:eastAsiaTheme="majorEastAsia" w:hAnsiTheme="majorHAnsi" w:cstheme="majorBidi"/>
      <w:iCs/>
      <w:color w:val="6F2C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374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374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37425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37425"/>
    <w:rPr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-Wilkens\AppData\Roaming\Microsoft\Templates\High%20school%20diploma%20certificate%20(Fa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2EF58E45D14EC895410B7A68533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12A8D-4ADB-403E-9E3A-C47B45A0801E}"/>
      </w:docPartPr>
      <w:docPartBody>
        <w:p w:rsidR="00000000" w:rsidRDefault="0031658C">
          <w:pPr>
            <w:pStyle w:val="8E2EF58E45D14EC895410B7A685330A1"/>
          </w:pPr>
          <w:r>
            <w:t>This Certifies That</w:t>
          </w:r>
        </w:p>
      </w:docPartBody>
    </w:docPart>
    <w:docPart>
      <w:docPartPr>
        <w:name w:val="25BC00F8DC2C498C8A07C46A60FE0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D143B-4BA8-4FCB-B784-9AA51A702098}"/>
      </w:docPartPr>
      <w:docPartBody>
        <w:p w:rsidR="00000000" w:rsidRDefault="0031658C">
          <w:pPr>
            <w:pStyle w:val="25BC00F8DC2C498C8A07C46A60FE00AD"/>
          </w:pPr>
          <w:r>
            <w:t>Student Name</w:t>
          </w:r>
        </w:p>
      </w:docPartBody>
    </w:docPart>
    <w:docPart>
      <w:docPartPr>
        <w:name w:val="2BA342F70DA14C39BC0108FF5AF2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73700-DF70-443A-8A0B-DD3E434E0473}"/>
      </w:docPartPr>
      <w:docPartBody>
        <w:p w:rsidR="00000000" w:rsidRDefault="0031658C">
          <w:pPr>
            <w:pStyle w:val="2BA342F70DA14C39BC0108FF5AF27EF3"/>
          </w:pPr>
          <w:r>
            <w:t>, and is therefore awarded this</w:t>
          </w:r>
        </w:p>
      </w:docPartBody>
    </w:docPart>
    <w:docPart>
      <w:docPartPr>
        <w:name w:val="A6C67F6670E64C6BBCBBBEC7E1B34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36346-9947-4B13-BF7C-1D217CA993B9}"/>
      </w:docPartPr>
      <w:docPartBody>
        <w:p w:rsidR="00000000" w:rsidRDefault="0031658C">
          <w:pPr>
            <w:pStyle w:val="A6C67F6670E64C6BBCBBBEC7E1B340E7"/>
          </w:pPr>
          <w:r>
            <w:t>Diploma</w:t>
          </w:r>
        </w:p>
      </w:docPartBody>
    </w:docPart>
    <w:docPart>
      <w:docPartPr>
        <w:name w:val="9AEF18C97C714693A7D46935A74C4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42EA7-D14B-42D0-BEE6-4A04AC889E5C}"/>
      </w:docPartPr>
      <w:docPartBody>
        <w:p w:rsidR="00000000" w:rsidRDefault="0031658C">
          <w:pPr>
            <w:pStyle w:val="9AEF18C97C714693A7D46935A74C4D9D"/>
          </w:pPr>
          <w:r>
            <w:t>Superintendent</w:t>
          </w:r>
        </w:p>
      </w:docPartBody>
    </w:docPart>
    <w:docPart>
      <w:docPartPr>
        <w:name w:val="0E4303F2E1594C21BA67F65370EF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13459-EE5C-4A8C-911E-3B17D714E96F}"/>
      </w:docPartPr>
      <w:docPartBody>
        <w:p w:rsidR="00000000" w:rsidRDefault="0031658C">
          <w:pPr>
            <w:pStyle w:val="0E4303F2E1594C21BA67F65370EF3F4B"/>
          </w:pPr>
          <w:r>
            <w:t>Principal</w:t>
          </w:r>
        </w:p>
      </w:docPartBody>
    </w:docPart>
    <w:docPart>
      <w:docPartPr>
        <w:name w:val="7E5BC40D9D2E4830B2B28B53DD547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74AD1-36B9-4EC0-BD31-73C9FE8B2342}"/>
      </w:docPartPr>
      <w:docPartBody>
        <w:p w:rsidR="00000000" w:rsidRDefault="0031658C">
          <w:pPr>
            <w:pStyle w:val="7E5BC40D9D2E4830B2B28B53DD547AC7"/>
          </w:pPr>
          <w:r>
            <w:t>SEAL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8C"/>
    <w:rsid w:val="0031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253CEF608348438E2437DD849FE744">
    <w:name w:val="C0253CEF608348438E2437DD849FE744"/>
  </w:style>
  <w:style w:type="paragraph" w:customStyle="1" w:styleId="8E2EF58E45D14EC895410B7A685330A1">
    <w:name w:val="8E2EF58E45D14EC895410B7A685330A1"/>
  </w:style>
  <w:style w:type="paragraph" w:customStyle="1" w:styleId="25BC00F8DC2C498C8A07C46A60FE00AD">
    <w:name w:val="25BC00F8DC2C498C8A07C46A60FE00AD"/>
  </w:style>
  <w:style w:type="paragraph" w:customStyle="1" w:styleId="1A1DE796240142C0B628138E46D834EA">
    <w:name w:val="1A1DE796240142C0B628138E46D834EA"/>
  </w:style>
  <w:style w:type="paragraph" w:customStyle="1" w:styleId="DA023E78C9844CDAAF88EA9C36E4081E">
    <w:name w:val="DA023E78C9844CDAAF88EA9C36E4081E"/>
  </w:style>
  <w:style w:type="paragraph" w:customStyle="1" w:styleId="2BA342F70DA14C39BC0108FF5AF27EF3">
    <w:name w:val="2BA342F70DA14C39BC0108FF5AF27EF3"/>
  </w:style>
  <w:style w:type="paragraph" w:customStyle="1" w:styleId="A6C67F6670E64C6BBCBBBEC7E1B340E7">
    <w:name w:val="A6C67F6670E64C6BBCBBBEC7E1B340E7"/>
  </w:style>
  <w:style w:type="paragraph" w:customStyle="1" w:styleId="C2253E98332D438B82424F3F9DE59595">
    <w:name w:val="C2253E98332D438B82424F3F9DE59595"/>
  </w:style>
  <w:style w:type="paragraph" w:customStyle="1" w:styleId="55BFC92058FF493696A9807F4D5D2306">
    <w:name w:val="55BFC92058FF493696A9807F4D5D2306"/>
  </w:style>
  <w:style w:type="paragraph" w:customStyle="1" w:styleId="9AEF18C97C714693A7D46935A74C4D9D">
    <w:name w:val="9AEF18C97C714693A7D46935A74C4D9D"/>
  </w:style>
  <w:style w:type="paragraph" w:customStyle="1" w:styleId="0E4303F2E1594C21BA67F65370EF3F4B">
    <w:name w:val="0E4303F2E1594C21BA67F65370EF3F4B"/>
  </w:style>
  <w:style w:type="paragraph" w:customStyle="1" w:styleId="7E5BC40D9D2E4830B2B28B53DD547AC7">
    <w:name w:val="7E5BC40D9D2E4830B2B28B53DD547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 School Diploma Certificat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ertificat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(Fancy design)</Template>
  <TotalTime>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Jan-Wilkens Malan</dc:creator>
  <cp:keywords/>
  <dc:description/>
  <cp:lastModifiedBy>Jan-Wilkens Malan</cp:lastModifiedBy>
  <cp:revision>1</cp:revision>
  <dcterms:created xsi:type="dcterms:W3CDTF">2017-09-03T23:05:00Z</dcterms:created>
  <dcterms:modified xsi:type="dcterms:W3CDTF">2017-09-03T23:09:00Z</dcterms:modified>
</cp:coreProperties>
</file>
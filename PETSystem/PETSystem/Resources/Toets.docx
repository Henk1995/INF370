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4F1" w:rsidRPr="00BF4852" w:rsidRDefault="00BF4852" w:rsidP="00BF485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3267075</wp:posOffset>
                </wp:positionV>
                <wp:extent cx="3276600" cy="7810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852" w:rsidRPr="00BF4852" w:rsidRDefault="00BF4852" w:rsidP="00BF4852">
                            <w:pPr>
                              <w:rPr>
                                <w:lang w:val="en-ZA"/>
                              </w:rPr>
                            </w:pPr>
                            <w:bookmarkStart w:id="0" w:name="Space"/>
                            <w:r>
                              <w:rPr>
                                <w:lang w:val="en-ZA"/>
                              </w:rPr>
                              <w:t>Joe Public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57.25pt;width:258pt;height:6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" filled="f" strokecolor="white [3212]" strokeweight=".5pt">
                <v:textbox>
                  <w:txbxContent>
                    <w:p w:rsidR="00BF4852" w:rsidRPr="00BF4852" w:rsidRDefault="00BF4852" w:rsidP="00BF4852">
                      <w:pPr>
                        <w:rPr>
                          <w:lang w:val="en-ZA"/>
                        </w:rPr>
                      </w:pPr>
                      <w:bookmarkStart w:id="1" w:name="Space"/>
                      <w:r>
                        <w:rPr>
                          <w:lang w:val="en-ZA"/>
                        </w:rPr>
                        <w:t>Joe Public</w:t>
                      </w:r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Start w:id="2" w:name="_GoBack"/>
      <w:r>
        <w:rPr>
          <w:noProof/>
        </w:rPr>
        <w:drawing>
          <wp:anchor distT="0" distB="0" distL="114300" distR="114300" simplePos="0" relativeHeight="251659264" behindDoc="1" locked="0" layoutInCell="0" allowOverlap="1" wp14:anchorId="46EB50DD" wp14:editId="4C89F624">
            <wp:simplePos x="0" y="0"/>
            <wp:positionH relativeFrom="page">
              <wp:align>center</wp:align>
            </wp:positionH>
            <wp:positionV relativeFrom="page">
              <wp:posOffset>-632460</wp:posOffset>
            </wp:positionV>
            <wp:extent cx="8309610" cy="114414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9610" cy="1144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sectPr w:rsidR="000A34F1" w:rsidRPr="00BF4852" w:rsidSect="00BF4852">
      <w:pgSz w:w="12240" w:h="15840" w:code="1"/>
      <w:pgMar w:top="2880" w:right="720" w:bottom="2880" w:left="1008" w:header="720" w:footer="720" w:gutter="0"/>
      <w:cols w:space="720"/>
      <w:vAlign w:val="bottom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3F1" w:rsidRDefault="00E633F1">
      <w:pPr>
        <w:spacing w:before="0" w:after="0" w:line="240" w:lineRule="auto"/>
      </w:pPr>
      <w:r>
        <w:separator/>
      </w:r>
    </w:p>
  </w:endnote>
  <w:endnote w:type="continuationSeparator" w:id="0">
    <w:p w:rsidR="00E633F1" w:rsidRDefault="00E633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3F1" w:rsidRDefault="00E633F1">
      <w:pPr>
        <w:spacing w:before="0" w:after="0" w:line="240" w:lineRule="auto"/>
      </w:pPr>
      <w:r>
        <w:separator/>
      </w:r>
    </w:p>
  </w:footnote>
  <w:footnote w:type="continuationSeparator" w:id="0">
    <w:p w:rsidR="00E633F1" w:rsidRDefault="00E633F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D654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0A6E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DCE9F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66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14A3E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0A97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6B1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BE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3230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FA2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DC"/>
    <w:rsid w:val="000A34F1"/>
    <w:rsid w:val="00102CD8"/>
    <w:rsid w:val="001E2D3A"/>
    <w:rsid w:val="001F4736"/>
    <w:rsid w:val="00945BDC"/>
    <w:rsid w:val="00BF4852"/>
    <w:rsid w:val="00E633F1"/>
    <w:rsid w:val="00F7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CA2C240"/>
  <w15:chartTrackingRefBased/>
  <w15:docId w15:val="{0CB885AC-DDFD-4374-9268-60040661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480" w:after="480"/>
      <w:jc w:val="center"/>
    </w:pPr>
    <w:rPr>
      <w:color w:val="7F7F7F" w:themeColor="text1" w:themeTint="80"/>
      <w:sz w:val="40"/>
      <w:szCs w:val="40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aps/>
      <w:color w:val="auto"/>
      <w:sz w:val="110"/>
      <w:szCs w:val="110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sz w:val="60"/>
      <w:szCs w:val="60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360" w:after="360"/>
      <w:outlineLvl w:val="2"/>
    </w:pPr>
    <w:rPr>
      <w:rFonts w:asciiTheme="majorHAnsi" w:eastAsiaTheme="majorEastAsia" w:hAnsiTheme="majorHAnsi" w:cstheme="majorBidi"/>
      <w:caps/>
      <w:color w:val="auto"/>
      <w:sz w:val="60"/>
      <w:szCs w:val="6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next w:val="Normal"/>
    <w:qFormat/>
    <w:pPr>
      <w:spacing w:before="0" w:after="0" w:line="240" w:lineRule="auto"/>
      <w:ind w:left="216" w:right="216"/>
    </w:pPr>
    <w:rPr>
      <w:cap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7F7F7F" w:themeColor="text1" w:themeTint="80"/>
      <w:sz w:val="40"/>
      <w:szCs w:val="40"/>
    </w:rPr>
  </w:style>
  <w:style w:type="paragraph" w:styleId="NoSpacing">
    <w:name w:val="No Spacing"/>
    <w:uiPriority w:val="36"/>
    <w:unhideWhenUsed/>
    <w:pPr>
      <w:spacing w:after="0" w:line="240" w:lineRule="auto"/>
      <w:jc w:val="center"/>
    </w:pPr>
    <w:rPr>
      <w:color w:val="7F7F7F" w:themeColor="text1" w:themeTint="8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-Wilkens\AppData\Roaming\Microsoft\Templates\Elementary%20school%20diploma%20certificate%20(Ruler%20design)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382A4-5833-4DEF-8120-CEF77B8673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441232-48DE-48CA-9C88-E985C923E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Elementary school diploma certificate (Ruler design)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Jan-Wilkens</dc:creator>
  <cp:keywords/>
  <cp:lastModifiedBy>Jan-Wilkens Malan</cp:lastModifiedBy>
  <cp:revision>5</cp:revision>
  <dcterms:created xsi:type="dcterms:W3CDTF">2017-10-03T10:41:00Z</dcterms:created>
  <dcterms:modified xsi:type="dcterms:W3CDTF">2017-10-04T15:26:00Z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TC039744439991</vt:lpwstr>
  </property>
</Properties>
</file>